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81F5A6" w14:textId="77777777" w:rsidR="00C958FB" w:rsidRDefault="006B11E8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B9C50A" wp14:editId="4EC8BB0B">
                <wp:simplePos x="0" y="0"/>
                <wp:positionH relativeFrom="column">
                  <wp:posOffset>3676650</wp:posOffset>
                </wp:positionH>
                <wp:positionV relativeFrom="paragraph">
                  <wp:posOffset>-342900</wp:posOffset>
                </wp:positionV>
                <wp:extent cx="2390140" cy="9144000"/>
                <wp:effectExtent l="0" t="0" r="1016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140" cy="9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66849" w14:textId="77777777" w:rsidR="0081668C" w:rsidRDefault="0081668C" w:rsidP="006B11E8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</w:pPr>
                            <w:r w:rsidRPr="00962CC2"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  <w:szCs w:val="20"/>
                              </w:rPr>
                              <w:t>Project Team</w:t>
                            </w:r>
                          </w:p>
                          <w:p w14:paraId="077B8C11" w14:textId="77777777" w:rsidR="0081668C" w:rsidRPr="006B11E8" w:rsidRDefault="0081668C" w:rsidP="006B11E8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</w:pPr>
                          </w:p>
                          <w:p w14:paraId="29B92FF5" w14:textId="77777777" w:rsidR="0081668C" w:rsidRPr="00153CE5" w:rsidRDefault="0081668C" w:rsidP="00962CC2">
                            <w:pPr>
                              <w:spacing w:after="40"/>
                              <w:rPr>
                                <w:rFonts w:ascii="Arial" w:hAnsi="Arial"/>
                                <w:b/>
                                <w:i/>
                                <w:color w:val="000000"/>
                                <w:szCs w:val="20"/>
                              </w:rPr>
                            </w:pPr>
                            <w:r w:rsidRPr="00153CE5">
                              <w:rPr>
                                <w:rFonts w:ascii="Arial" w:hAnsi="Arial"/>
                                <w:b/>
                                <w:i/>
                                <w:color w:val="000000"/>
                                <w:szCs w:val="20"/>
                              </w:rPr>
                              <w:t>Alexander Julian</w:t>
                            </w:r>
                          </w:p>
                          <w:p w14:paraId="4071A44B" w14:textId="77777777" w:rsidR="0081668C" w:rsidRPr="006B11E8" w:rsidRDefault="0081668C" w:rsidP="00962CC2">
                            <w:pPr>
                              <w:spacing w:after="40"/>
                              <w:rPr>
                                <w:rFonts w:ascii="Arial" w:hAnsi="Arial"/>
                                <w:i/>
                                <w:color w:val="000000"/>
                                <w:szCs w:val="20"/>
                              </w:rPr>
                            </w:pPr>
                            <w:r w:rsidRPr="006B11E8">
                              <w:rPr>
                                <w:rFonts w:ascii="Arial" w:hAnsi="Arial"/>
                                <w:i/>
                                <w:color w:val="000000"/>
                                <w:szCs w:val="20"/>
                              </w:rPr>
                              <w:t>Major: Electrical Engineering</w:t>
                            </w:r>
                          </w:p>
                          <w:p w14:paraId="62B8A65D" w14:textId="77777777" w:rsidR="0081668C" w:rsidRPr="006B11E8" w:rsidRDefault="0081668C" w:rsidP="00962CC2">
                            <w:pPr>
                              <w:spacing w:after="40"/>
                              <w:rPr>
                                <w:rFonts w:ascii="Arial" w:hAnsi="Arial"/>
                                <w:color w:val="000000"/>
                                <w:szCs w:val="20"/>
                              </w:rPr>
                            </w:pPr>
                            <w:r w:rsidRPr="006B11E8">
                              <w:rPr>
                                <w:rFonts w:ascii="Arial" w:hAnsi="Arial"/>
                                <w:i/>
                                <w:color w:val="000000"/>
                                <w:szCs w:val="20"/>
                              </w:rPr>
                              <w:t xml:space="preserve">Minor: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Cs w:val="20"/>
                              </w:rPr>
                              <w:t>Mathematics</w:t>
                            </w:r>
                          </w:p>
                          <w:p w14:paraId="60D324CF" w14:textId="77777777" w:rsidR="0081668C" w:rsidRPr="006B11E8" w:rsidRDefault="0081668C" w:rsidP="006B11E8">
                            <w:pPr>
                              <w:rPr>
                                <w:rFonts w:ascii="Arial" w:hAnsi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Cs w:val="20"/>
                              </w:rPr>
                              <w:t>Alex has experience in systems design, hardware design, project management, and microcontroller coding/processing. These experiences helped him craft and mold the project and has given him a strong sense of the engineering design process.</w:t>
                            </w:r>
                          </w:p>
                          <w:p w14:paraId="1F38100A" w14:textId="77777777" w:rsidR="0081668C" w:rsidRDefault="0081668C" w:rsidP="006B11E8">
                            <w:pPr>
                              <w:rPr>
                                <w:rFonts w:ascii="Arial" w:hAnsi="Arial"/>
                                <w:color w:val="000000"/>
                                <w:szCs w:val="20"/>
                              </w:rPr>
                            </w:pPr>
                          </w:p>
                          <w:p w14:paraId="44CC0641" w14:textId="77777777" w:rsidR="0081668C" w:rsidRPr="00153CE5" w:rsidRDefault="0081668C" w:rsidP="00962CC2">
                            <w:pPr>
                              <w:spacing w:after="40"/>
                              <w:rPr>
                                <w:rFonts w:ascii="Arial" w:hAnsi="Arial"/>
                                <w:b/>
                                <w:i/>
                                <w:color w:val="000000"/>
                                <w:szCs w:val="20"/>
                              </w:rPr>
                            </w:pPr>
                            <w:r w:rsidRPr="00153CE5">
                              <w:rPr>
                                <w:rFonts w:ascii="Arial" w:hAnsi="Arial"/>
                                <w:b/>
                                <w:i/>
                                <w:color w:val="000000"/>
                                <w:szCs w:val="20"/>
                              </w:rPr>
                              <w:t>Philip D. Geramian</w:t>
                            </w:r>
                          </w:p>
                          <w:p w14:paraId="6218D569" w14:textId="77777777" w:rsidR="0081668C" w:rsidRPr="006B11E8" w:rsidRDefault="0081668C" w:rsidP="00962CC2">
                            <w:pPr>
                              <w:spacing w:after="40"/>
                              <w:rPr>
                                <w:rFonts w:ascii="Arial" w:hAnsi="Arial"/>
                                <w:i/>
                                <w:color w:val="000000"/>
                                <w:szCs w:val="20"/>
                              </w:rPr>
                            </w:pPr>
                            <w:r w:rsidRPr="006B11E8">
                              <w:rPr>
                                <w:rFonts w:ascii="Arial" w:hAnsi="Arial"/>
                                <w:i/>
                                <w:color w:val="000000"/>
                                <w:szCs w:val="20"/>
                              </w:rPr>
                              <w:t xml:space="preserve">Major: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Cs w:val="20"/>
                              </w:rPr>
                              <w:t>Computer Engineering</w:t>
                            </w:r>
                          </w:p>
                          <w:p w14:paraId="6DC00943" w14:textId="77777777" w:rsidR="0081668C" w:rsidRDefault="0081668C" w:rsidP="006B11E8">
                            <w:pPr>
                              <w:rPr>
                                <w:rFonts w:ascii="Arial" w:hAnsi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Cs w:val="20"/>
                              </w:rPr>
                              <w:t>Philip has worked with a variety of different systems in the past, from 8-bit microcontrollers up to 32-bit SoC systems. In addition</w:t>
                            </w:r>
                            <w:r w:rsidR="00445F7F">
                              <w:rPr>
                                <w:rFonts w:ascii="Arial" w:hAnsi="Arial"/>
                                <w:color w:val="00000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Cs w:val="20"/>
                              </w:rPr>
                              <w:t xml:space="preserve"> he has prior experience with different EDA tools that has allowed him to help contribute to the design of the hardware in our system.</w:t>
                            </w:r>
                          </w:p>
                          <w:p w14:paraId="7B3053A9" w14:textId="77777777" w:rsidR="0081668C" w:rsidRPr="006B11E8" w:rsidRDefault="0081668C" w:rsidP="006B11E8">
                            <w:pPr>
                              <w:rPr>
                                <w:rFonts w:ascii="Arial" w:hAnsi="Arial"/>
                                <w:color w:val="000000"/>
                                <w:szCs w:val="20"/>
                              </w:rPr>
                            </w:pPr>
                          </w:p>
                          <w:p w14:paraId="08067235" w14:textId="77777777" w:rsidR="0081668C" w:rsidRPr="00153CE5" w:rsidRDefault="0081668C" w:rsidP="00962CC2">
                            <w:pPr>
                              <w:spacing w:after="40"/>
                              <w:rPr>
                                <w:rFonts w:ascii="Arial" w:hAnsi="Arial"/>
                                <w:b/>
                                <w:i/>
                                <w:color w:val="000000"/>
                                <w:szCs w:val="20"/>
                              </w:rPr>
                            </w:pPr>
                            <w:r w:rsidRPr="00153CE5">
                              <w:rPr>
                                <w:rFonts w:ascii="Arial" w:hAnsi="Arial"/>
                                <w:b/>
                                <w:i/>
                                <w:color w:val="000000"/>
                                <w:szCs w:val="20"/>
                              </w:rPr>
                              <w:t>Roman Olesh</w:t>
                            </w:r>
                          </w:p>
                          <w:p w14:paraId="7A581FCF" w14:textId="77777777" w:rsidR="0081668C" w:rsidRPr="006B11E8" w:rsidRDefault="0081668C" w:rsidP="00962CC2">
                            <w:pPr>
                              <w:spacing w:after="40"/>
                              <w:rPr>
                                <w:rFonts w:ascii="Arial" w:hAnsi="Arial"/>
                                <w:i/>
                                <w:color w:val="000000"/>
                                <w:szCs w:val="20"/>
                              </w:rPr>
                            </w:pPr>
                            <w:r w:rsidRPr="006B11E8">
                              <w:rPr>
                                <w:rFonts w:ascii="Arial" w:hAnsi="Arial"/>
                                <w:i/>
                                <w:color w:val="000000"/>
                                <w:szCs w:val="20"/>
                              </w:rPr>
                              <w:t xml:space="preserve">Major: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Cs w:val="20"/>
                              </w:rPr>
                              <w:t>Electrical</w:t>
                            </w:r>
                            <w:r w:rsidRPr="006B11E8">
                              <w:rPr>
                                <w:rFonts w:ascii="Arial" w:hAnsi="Arial"/>
                                <w:i/>
                                <w:color w:val="000000"/>
                                <w:szCs w:val="20"/>
                              </w:rPr>
                              <w:t xml:space="preserve"> Engineering</w:t>
                            </w:r>
                          </w:p>
                          <w:p w14:paraId="21C9501F" w14:textId="77777777" w:rsidR="0081668C" w:rsidRDefault="0081668C" w:rsidP="006B11E8">
                            <w:pPr>
                              <w:rPr>
                                <w:rFonts w:ascii="Arial" w:hAnsi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Cs w:val="20"/>
                              </w:rPr>
                              <w:t>Roman is very creative and an outside the box thinker</w:t>
                            </w:r>
                            <w:r w:rsidRPr="006B11E8">
                              <w:rPr>
                                <w:rFonts w:ascii="Arial" w:hAnsi="Arial"/>
                                <w:color w:val="00000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Cs w:val="20"/>
                              </w:rPr>
                              <w:t xml:space="preserve">  He also has a good knowledge of electrical systems and basic programming.  Previous exposure to wood working and metal fabrication allowed him</w:t>
                            </w:r>
                            <w:r w:rsidRPr="006B11E8">
                              <w:rPr>
                                <w:rFonts w:ascii="Arial" w:hAnsi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Cs w:val="20"/>
                              </w:rPr>
                              <w:t>to heavily contribute to the project and in the process add more skills to his already impressive portfolio.</w:t>
                            </w:r>
                          </w:p>
                          <w:p w14:paraId="43137BEB" w14:textId="77777777" w:rsidR="0081668C" w:rsidRPr="006B11E8" w:rsidRDefault="0081668C" w:rsidP="006B11E8">
                            <w:pPr>
                              <w:rPr>
                                <w:rFonts w:ascii="Arial" w:hAnsi="Arial"/>
                                <w:color w:val="000000"/>
                                <w:szCs w:val="20"/>
                              </w:rPr>
                            </w:pPr>
                          </w:p>
                          <w:p w14:paraId="5D85CB39" w14:textId="77777777" w:rsidR="0081668C" w:rsidRPr="00153CE5" w:rsidRDefault="0081668C" w:rsidP="00962CC2">
                            <w:pPr>
                              <w:spacing w:after="40"/>
                              <w:rPr>
                                <w:rFonts w:ascii="Arial" w:hAnsi="Arial"/>
                                <w:b/>
                                <w:i/>
                                <w:color w:val="000000"/>
                                <w:szCs w:val="20"/>
                              </w:rPr>
                            </w:pPr>
                            <w:r w:rsidRPr="00153CE5">
                              <w:rPr>
                                <w:rFonts w:ascii="Arial" w:hAnsi="Arial"/>
                                <w:b/>
                                <w:i/>
                                <w:color w:val="000000"/>
                                <w:szCs w:val="20"/>
                              </w:rPr>
                              <w:t>Lyle Moffit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000000"/>
                                <w:szCs w:val="20"/>
                              </w:rPr>
                              <w:t>t</w:t>
                            </w:r>
                          </w:p>
                          <w:p w14:paraId="70D23647" w14:textId="77777777" w:rsidR="0081668C" w:rsidRPr="006B11E8" w:rsidRDefault="0081668C" w:rsidP="00962CC2">
                            <w:pPr>
                              <w:spacing w:after="40"/>
                              <w:rPr>
                                <w:rFonts w:ascii="Arial" w:hAnsi="Arial"/>
                                <w:i/>
                                <w:color w:val="000000"/>
                                <w:szCs w:val="20"/>
                              </w:rPr>
                            </w:pPr>
                            <w:r w:rsidRPr="006B11E8">
                              <w:rPr>
                                <w:rFonts w:ascii="Arial" w:hAnsi="Arial"/>
                                <w:i/>
                                <w:color w:val="000000"/>
                                <w:szCs w:val="20"/>
                              </w:rPr>
                              <w:t xml:space="preserve">Major: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Cs w:val="20"/>
                              </w:rPr>
                              <w:t>Computer Engineering</w:t>
                            </w:r>
                          </w:p>
                          <w:p w14:paraId="4B792333" w14:textId="61613634" w:rsidR="0081668C" w:rsidRPr="0043290F" w:rsidRDefault="0081668C" w:rsidP="006B11E8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Cs w:val="20"/>
                              </w:rPr>
                              <w:t>Lyle is passionate about all things related to software-defined hardware. His expertise in the design of</w:t>
                            </w:r>
                            <w:r w:rsidR="002E5D64">
                              <w:rPr>
                                <w:rFonts w:ascii="Arial" w:hAnsi="Arial"/>
                                <w:color w:val="000000"/>
                                <w:szCs w:val="20"/>
                              </w:rPr>
                              <w:t>: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/>
                                <w:color w:val="000000"/>
                                <w:szCs w:val="20"/>
                              </w:rPr>
                              <w:t xml:space="preserve"> software, data-paths</w:t>
                            </w:r>
                            <w:r w:rsidR="002E5D64">
                              <w:rPr>
                                <w:rFonts w:ascii="Arial" w:hAnsi="Arial"/>
                                <w:color w:val="000000"/>
                                <w:szCs w:val="20"/>
                              </w:rPr>
                              <w:t>, and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Cs w:val="20"/>
                              </w:rPr>
                              <w:t xml:space="preserve"> concurrent / asynchronous systems; as well as his deep knowledge of compile-time and control-flow optimization techniques were instrumental to the success of this project.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6" type="#_x0000_t202" style="position:absolute;margin-left:289.5pt;margin-top:-26.95pt;width:188.2pt;height:10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" filled="f" stroked="f">
                <v:textbox inset="0,0,0,0">
                  <w:txbxContent>
                    <w:p w14:paraId="27266849" w14:textId="77777777" w:rsidR="0081668C" w:rsidRDefault="0081668C" w:rsidP="006B11E8">
                      <w:pPr>
                        <w:jc w:val="center"/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</w:pPr>
                      <w:r w:rsidRPr="00962CC2">
                        <w:rPr>
                          <w:rFonts w:ascii="Arial" w:hAnsi="Arial"/>
                          <w:b/>
                          <w:color w:val="000000"/>
                          <w:sz w:val="28"/>
                          <w:szCs w:val="20"/>
                        </w:rPr>
                        <w:t>Project Team</w:t>
                      </w:r>
                    </w:p>
                    <w:p w14:paraId="077B8C11" w14:textId="77777777" w:rsidR="0081668C" w:rsidRPr="006B11E8" w:rsidRDefault="0081668C" w:rsidP="006B11E8">
                      <w:pPr>
                        <w:jc w:val="center"/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</w:pPr>
                    </w:p>
                    <w:p w14:paraId="29B92FF5" w14:textId="77777777" w:rsidR="0081668C" w:rsidRPr="00153CE5" w:rsidRDefault="0081668C" w:rsidP="00962CC2">
                      <w:pPr>
                        <w:spacing w:after="40"/>
                        <w:rPr>
                          <w:rFonts w:ascii="Arial" w:hAnsi="Arial"/>
                          <w:b/>
                          <w:i/>
                          <w:color w:val="000000"/>
                          <w:szCs w:val="20"/>
                        </w:rPr>
                      </w:pPr>
                      <w:r w:rsidRPr="00153CE5">
                        <w:rPr>
                          <w:rFonts w:ascii="Arial" w:hAnsi="Arial"/>
                          <w:b/>
                          <w:i/>
                          <w:color w:val="000000"/>
                          <w:szCs w:val="20"/>
                        </w:rPr>
                        <w:t>Alexander Julian</w:t>
                      </w:r>
                    </w:p>
                    <w:p w14:paraId="4071A44B" w14:textId="77777777" w:rsidR="0081668C" w:rsidRPr="006B11E8" w:rsidRDefault="0081668C" w:rsidP="00962CC2">
                      <w:pPr>
                        <w:spacing w:after="40"/>
                        <w:rPr>
                          <w:rFonts w:ascii="Arial" w:hAnsi="Arial"/>
                          <w:i/>
                          <w:color w:val="000000"/>
                          <w:szCs w:val="20"/>
                        </w:rPr>
                      </w:pPr>
                      <w:r w:rsidRPr="006B11E8">
                        <w:rPr>
                          <w:rFonts w:ascii="Arial" w:hAnsi="Arial"/>
                          <w:i/>
                          <w:color w:val="000000"/>
                          <w:szCs w:val="20"/>
                        </w:rPr>
                        <w:t>Major: Electrical Engineering</w:t>
                      </w:r>
                    </w:p>
                    <w:p w14:paraId="62B8A65D" w14:textId="77777777" w:rsidR="0081668C" w:rsidRPr="006B11E8" w:rsidRDefault="0081668C" w:rsidP="00962CC2">
                      <w:pPr>
                        <w:spacing w:after="40"/>
                        <w:rPr>
                          <w:rFonts w:ascii="Arial" w:hAnsi="Arial"/>
                          <w:color w:val="000000"/>
                          <w:szCs w:val="20"/>
                        </w:rPr>
                      </w:pPr>
                      <w:r w:rsidRPr="006B11E8">
                        <w:rPr>
                          <w:rFonts w:ascii="Arial" w:hAnsi="Arial"/>
                          <w:i/>
                          <w:color w:val="000000"/>
                          <w:szCs w:val="20"/>
                        </w:rPr>
                        <w:t xml:space="preserve">Minor: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Cs w:val="20"/>
                        </w:rPr>
                        <w:t>Mathematics</w:t>
                      </w:r>
                    </w:p>
                    <w:p w14:paraId="60D324CF" w14:textId="77777777" w:rsidR="0081668C" w:rsidRPr="006B11E8" w:rsidRDefault="0081668C" w:rsidP="006B11E8">
                      <w:pPr>
                        <w:rPr>
                          <w:rFonts w:ascii="Arial" w:hAnsi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Cs w:val="20"/>
                        </w:rPr>
                        <w:t>Alex has experience in systems design, hardware design, project management, and microcontroller coding/processing. These experiences helped him craft and mold the project and has given him a strong sense of the engineering design process.</w:t>
                      </w:r>
                    </w:p>
                    <w:p w14:paraId="1F38100A" w14:textId="77777777" w:rsidR="0081668C" w:rsidRDefault="0081668C" w:rsidP="006B11E8">
                      <w:pPr>
                        <w:rPr>
                          <w:rFonts w:ascii="Arial" w:hAnsi="Arial"/>
                          <w:color w:val="000000"/>
                          <w:szCs w:val="20"/>
                        </w:rPr>
                      </w:pPr>
                    </w:p>
                    <w:p w14:paraId="44CC0641" w14:textId="77777777" w:rsidR="0081668C" w:rsidRPr="00153CE5" w:rsidRDefault="0081668C" w:rsidP="00962CC2">
                      <w:pPr>
                        <w:spacing w:after="40"/>
                        <w:rPr>
                          <w:rFonts w:ascii="Arial" w:hAnsi="Arial"/>
                          <w:b/>
                          <w:i/>
                          <w:color w:val="000000"/>
                          <w:szCs w:val="20"/>
                        </w:rPr>
                      </w:pPr>
                      <w:r w:rsidRPr="00153CE5">
                        <w:rPr>
                          <w:rFonts w:ascii="Arial" w:hAnsi="Arial"/>
                          <w:b/>
                          <w:i/>
                          <w:color w:val="000000"/>
                          <w:szCs w:val="20"/>
                        </w:rPr>
                        <w:t>Philip D. Geramian</w:t>
                      </w:r>
                    </w:p>
                    <w:p w14:paraId="6218D569" w14:textId="77777777" w:rsidR="0081668C" w:rsidRPr="006B11E8" w:rsidRDefault="0081668C" w:rsidP="00962CC2">
                      <w:pPr>
                        <w:spacing w:after="40"/>
                        <w:rPr>
                          <w:rFonts w:ascii="Arial" w:hAnsi="Arial"/>
                          <w:i/>
                          <w:color w:val="000000"/>
                          <w:szCs w:val="20"/>
                        </w:rPr>
                      </w:pPr>
                      <w:r w:rsidRPr="006B11E8">
                        <w:rPr>
                          <w:rFonts w:ascii="Arial" w:hAnsi="Arial"/>
                          <w:i/>
                          <w:color w:val="000000"/>
                          <w:szCs w:val="20"/>
                        </w:rPr>
                        <w:t xml:space="preserve">Major: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Cs w:val="20"/>
                        </w:rPr>
                        <w:t>Computer Engineering</w:t>
                      </w:r>
                    </w:p>
                    <w:p w14:paraId="6DC00943" w14:textId="77777777" w:rsidR="0081668C" w:rsidRDefault="0081668C" w:rsidP="006B11E8">
                      <w:pPr>
                        <w:rPr>
                          <w:rFonts w:ascii="Arial" w:hAnsi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Cs w:val="20"/>
                        </w:rPr>
                        <w:t>Philip has worked with a variety of different systems in the past, from 8-bit microcontrollers up to 32-bit SoC systems. In addition</w:t>
                      </w:r>
                      <w:r w:rsidR="00445F7F">
                        <w:rPr>
                          <w:rFonts w:ascii="Arial" w:hAnsi="Arial"/>
                          <w:color w:val="000000"/>
                          <w:szCs w:val="20"/>
                        </w:rPr>
                        <w:t>,</w:t>
                      </w:r>
                      <w:r>
                        <w:rPr>
                          <w:rFonts w:ascii="Arial" w:hAnsi="Arial"/>
                          <w:color w:val="000000"/>
                          <w:szCs w:val="20"/>
                        </w:rPr>
                        <w:t xml:space="preserve"> he has prior experience with different EDA tools that has allowed him to help contribute to the design of the hardware in our system.</w:t>
                      </w:r>
                    </w:p>
                    <w:p w14:paraId="7B3053A9" w14:textId="77777777" w:rsidR="0081668C" w:rsidRPr="006B11E8" w:rsidRDefault="0081668C" w:rsidP="006B11E8">
                      <w:pPr>
                        <w:rPr>
                          <w:rFonts w:ascii="Arial" w:hAnsi="Arial"/>
                          <w:color w:val="000000"/>
                          <w:szCs w:val="20"/>
                        </w:rPr>
                      </w:pPr>
                    </w:p>
                    <w:p w14:paraId="08067235" w14:textId="77777777" w:rsidR="0081668C" w:rsidRPr="00153CE5" w:rsidRDefault="0081668C" w:rsidP="00962CC2">
                      <w:pPr>
                        <w:spacing w:after="40"/>
                        <w:rPr>
                          <w:rFonts w:ascii="Arial" w:hAnsi="Arial"/>
                          <w:b/>
                          <w:i/>
                          <w:color w:val="000000"/>
                          <w:szCs w:val="20"/>
                        </w:rPr>
                      </w:pPr>
                      <w:r w:rsidRPr="00153CE5">
                        <w:rPr>
                          <w:rFonts w:ascii="Arial" w:hAnsi="Arial"/>
                          <w:b/>
                          <w:i/>
                          <w:color w:val="000000"/>
                          <w:szCs w:val="20"/>
                        </w:rPr>
                        <w:t>Roman Olesh</w:t>
                      </w:r>
                    </w:p>
                    <w:p w14:paraId="7A581FCF" w14:textId="77777777" w:rsidR="0081668C" w:rsidRPr="006B11E8" w:rsidRDefault="0081668C" w:rsidP="00962CC2">
                      <w:pPr>
                        <w:spacing w:after="40"/>
                        <w:rPr>
                          <w:rFonts w:ascii="Arial" w:hAnsi="Arial"/>
                          <w:i/>
                          <w:color w:val="000000"/>
                          <w:szCs w:val="20"/>
                        </w:rPr>
                      </w:pPr>
                      <w:r w:rsidRPr="006B11E8">
                        <w:rPr>
                          <w:rFonts w:ascii="Arial" w:hAnsi="Arial"/>
                          <w:i/>
                          <w:color w:val="000000"/>
                          <w:szCs w:val="20"/>
                        </w:rPr>
                        <w:t xml:space="preserve">Major: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Cs w:val="20"/>
                        </w:rPr>
                        <w:t>Electrical</w:t>
                      </w:r>
                      <w:r w:rsidRPr="006B11E8">
                        <w:rPr>
                          <w:rFonts w:ascii="Arial" w:hAnsi="Arial"/>
                          <w:i/>
                          <w:color w:val="000000"/>
                          <w:szCs w:val="20"/>
                        </w:rPr>
                        <w:t xml:space="preserve"> Engineering</w:t>
                      </w:r>
                    </w:p>
                    <w:p w14:paraId="21C9501F" w14:textId="77777777" w:rsidR="0081668C" w:rsidRDefault="0081668C" w:rsidP="006B11E8">
                      <w:pPr>
                        <w:rPr>
                          <w:rFonts w:ascii="Arial" w:hAnsi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Cs w:val="20"/>
                        </w:rPr>
                        <w:t>Roman is very creative and an outside the box thinker</w:t>
                      </w:r>
                      <w:r w:rsidRPr="006B11E8">
                        <w:rPr>
                          <w:rFonts w:ascii="Arial" w:hAnsi="Arial"/>
                          <w:color w:val="000000"/>
                          <w:szCs w:val="20"/>
                        </w:rPr>
                        <w:t>.</w:t>
                      </w:r>
                      <w:r>
                        <w:rPr>
                          <w:rFonts w:ascii="Arial" w:hAnsi="Arial"/>
                          <w:color w:val="000000"/>
                          <w:szCs w:val="20"/>
                        </w:rPr>
                        <w:t xml:space="preserve">  He also has a good knowledge of electrical systems and basic programming.  Previous exposure to wood working and metal fabrication allowed him</w:t>
                      </w:r>
                      <w:r w:rsidRPr="006B11E8">
                        <w:rPr>
                          <w:rFonts w:ascii="Arial" w:hAnsi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zCs w:val="20"/>
                        </w:rPr>
                        <w:t>to heavily contribute to the project and in the process add more skills to his already impressive portfolio.</w:t>
                      </w:r>
                    </w:p>
                    <w:p w14:paraId="43137BEB" w14:textId="77777777" w:rsidR="0081668C" w:rsidRPr="006B11E8" w:rsidRDefault="0081668C" w:rsidP="006B11E8">
                      <w:pPr>
                        <w:rPr>
                          <w:rFonts w:ascii="Arial" w:hAnsi="Arial"/>
                          <w:color w:val="000000"/>
                          <w:szCs w:val="20"/>
                        </w:rPr>
                      </w:pPr>
                    </w:p>
                    <w:p w14:paraId="5D85CB39" w14:textId="77777777" w:rsidR="0081668C" w:rsidRPr="00153CE5" w:rsidRDefault="0081668C" w:rsidP="00962CC2">
                      <w:pPr>
                        <w:spacing w:after="40"/>
                        <w:rPr>
                          <w:rFonts w:ascii="Arial" w:hAnsi="Arial"/>
                          <w:b/>
                          <w:i/>
                          <w:color w:val="000000"/>
                          <w:szCs w:val="20"/>
                        </w:rPr>
                      </w:pPr>
                      <w:r w:rsidRPr="00153CE5">
                        <w:rPr>
                          <w:rFonts w:ascii="Arial" w:hAnsi="Arial"/>
                          <w:b/>
                          <w:i/>
                          <w:color w:val="000000"/>
                          <w:szCs w:val="20"/>
                        </w:rPr>
                        <w:t>Lyle Moffit</w:t>
                      </w:r>
                      <w:r>
                        <w:rPr>
                          <w:rFonts w:ascii="Arial" w:hAnsi="Arial"/>
                          <w:b/>
                          <w:i/>
                          <w:color w:val="000000"/>
                          <w:szCs w:val="20"/>
                        </w:rPr>
                        <w:t>t</w:t>
                      </w:r>
                    </w:p>
                    <w:p w14:paraId="70D23647" w14:textId="77777777" w:rsidR="0081668C" w:rsidRPr="006B11E8" w:rsidRDefault="0081668C" w:rsidP="00962CC2">
                      <w:pPr>
                        <w:spacing w:after="40"/>
                        <w:rPr>
                          <w:rFonts w:ascii="Arial" w:hAnsi="Arial"/>
                          <w:i/>
                          <w:color w:val="000000"/>
                          <w:szCs w:val="20"/>
                        </w:rPr>
                      </w:pPr>
                      <w:r w:rsidRPr="006B11E8">
                        <w:rPr>
                          <w:rFonts w:ascii="Arial" w:hAnsi="Arial"/>
                          <w:i/>
                          <w:color w:val="000000"/>
                          <w:szCs w:val="20"/>
                        </w:rPr>
                        <w:t xml:space="preserve">Major: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Cs w:val="20"/>
                        </w:rPr>
                        <w:t>Computer Engineering</w:t>
                      </w:r>
                    </w:p>
                    <w:p w14:paraId="4B792333" w14:textId="61613634" w:rsidR="0081668C" w:rsidRPr="0043290F" w:rsidRDefault="0081668C" w:rsidP="006B11E8">
                      <w:pPr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Cs w:val="20"/>
                        </w:rPr>
                        <w:t>Lyle is passionate about all things related to software-defined hardware. His expertise in the design of</w:t>
                      </w:r>
                      <w:r w:rsidR="002E5D64">
                        <w:rPr>
                          <w:rFonts w:ascii="Arial" w:hAnsi="Arial"/>
                          <w:color w:val="000000"/>
                          <w:szCs w:val="20"/>
                        </w:rPr>
                        <w:t>:</w:t>
                      </w:r>
                      <w:bookmarkStart w:id="1" w:name="_GoBack"/>
                      <w:bookmarkEnd w:id="1"/>
                      <w:r>
                        <w:rPr>
                          <w:rFonts w:ascii="Arial" w:hAnsi="Arial"/>
                          <w:color w:val="000000"/>
                          <w:szCs w:val="20"/>
                        </w:rPr>
                        <w:t xml:space="preserve"> software, data-paths</w:t>
                      </w:r>
                      <w:r w:rsidR="002E5D64">
                        <w:rPr>
                          <w:rFonts w:ascii="Arial" w:hAnsi="Arial"/>
                          <w:color w:val="000000"/>
                          <w:szCs w:val="20"/>
                        </w:rPr>
                        <w:t>, and</w:t>
                      </w:r>
                      <w:r>
                        <w:rPr>
                          <w:rFonts w:ascii="Arial" w:hAnsi="Arial"/>
                          <w:color w:val="000000"/>
                          <w:szCs w:val="20"/>
                        </w:rPr>
                        <w:t xml:space="preserve"> concurrent / asynchronous systems; as well as his deep knowledge of compile-time and control-flow optimization techniques were instrumental to the success of this project.</w:t>
                      </w:r>
                    </w:p>
                  </w:txbxContent>
                </v:textbox>
              </v:shape>
            </w:pict>
          </mc:Fallback>
        </mc:AlternateContent>
      </w:r>
      <w:r w:rsidR="00B57106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5BC6780" wp14:editId="27DB3D18">
                <wp:simplePos x="0" y="0"/>
                <wp:positionH relativeFrom="column">
                  <wp:posOffset>-716280</wp:posOffset>
                </wp:positionH>
                <wp:positionV relativeFrom="paragraph">
                  <wp:posOffset>-190500</wp:posOffset>
                </wp:positionV>
                <wp:extent cx="3640455" cy="9067800"/>
                <wp:effectExtent l="0" t="0" r="17145" b="0"/>
                <wp:wrapNone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0455" cy="906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7A007" w14:textId="77777777" w:rsidR="0081668C" w:rsidRPr="0043290F" w:rsidRDefault="0081668C" w:rsidP="00C958FB">
                            <w:pPr>
                              <w:pStyle w:val="Subhead"/>
                              <w:rPr>
                                <w:szCs w:val="30"/>
                              </w:rPr>
                            </w:pPr>
                            <w:r>
                              <w:rPr>
                                <w:szCs w:val="30"/>
                              </w:rPr>
                              <w:t>System Description</w:t>
                            </w:r>
                          </w:p>
                          <w:p w14:paraId="18C2FA3F" w14:textId="77777777" w:rsidR="0081668C" w:rsidRPr="00B84E68" w:rsidRDefault="0081668C" w:rsidP="00B84E68">
                            <w:pPr>
                              <w:spacing w:before="120" w:line="28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84E6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The 3DPOV display is a three dimensional display that enhances 3D printing workflows by providing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an </w:t>
                            </w:r>
                            <w:r w:rsidRPr="00B84E6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organic representation of any 3D model. The system exploits the </w:t>
                            </w:r>
                            <w:r w:rsidRPr="00B84E68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persistence of vision effect</w:t>
                            </w:r>
                            <w:r w:rsidRPr="00B84E6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to form a perceived static image from layered motion (similar to how a spinning fan blade appears as a flat disc). </w:t>
                            </w:r>
                          </w:p>
                          <w:p w14:paraId="0B070FB1" w14:textId="77777777" w:rsidR="0081668C" w:rsidRPr="00153CE5" w:rsidRDefault="0081668C" w:rsidP="00153CE5">
                            <w:pPr>
                              <w:spacing w:before="120" w:line="28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84E6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Layered segments of pulsing LEDs spin around a central shaft at 1800 rpm. The LEDs’ illumination is synchronized with specific points of the blades’ rotation to create the appearance of a 3D image.</w:t>
                            </w:r>
                          </w:p>
                          <w:p w14:paraId="28F1B3BF" w14:textId="77777777" w:rsidR="0081668C" w:rsidRPr="00962CC2" w:rsidRDefault="0081668C" w:rsidP="00B57106">
                            <w:pPr>
                              <w:spacing w:before="120" w:line="280" w:lineRule="atLeast"/>
                              <w:rPr>
                                <w:rFonts w:ascii="Arial" w:hAnsi="Arial"/>
                                <w:b/>
                                <w:color w:val="231F20"/>
                                <w:sz w:val="28"/>
                                <w:szCs w:val="28"/>
                              </w:rPr>
                            </w:pPr>
                            <w:r w:rsidRPr="00962CC2">
                              <w:rPr>
                                <w:rFonts w:ascii="Arial" w:hAnsi="Arial"/>
                                <w:b/>
                                <w:color w:val="231F20"/>
                                <w:sz w:val="28"/>
                                <w:szCs w:val="28"/>
                              </w:rPr>
                              <w:t>System Architecture</w:t>
                            </w:r>
                          </w:p>
                          <w:p w14:paraId="5B8973F0" w14:textId="77777777" w:rsidR="0081668C" w:rsidRPr="00B57106" w:rsidRDefault="0081668C" w:rsidP="00B57106">
                            <w:pPr>
                              <w:spacing w:before="120" w:line="280" w:lineRule="atLeast"/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</w:pPr>
                            <w:r w:rsidRPr="00B57106"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  <w:t xml:space="preserve">The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  <w:t>3DPOV display</w:t>
                            </w:r>
                            <w:r w:rsidRPr="00B57106"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  <w:t xml:space="preserve"> system consist of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  <w:t xml:space="preserve"> hardware and software</w:t>
                            </w:r>
                            <w:r w:rsidRPr="00B57106"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  <w:t>. The following key components of the system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  <w:t xml:space="preserve"> are contained within the display box</w:t>
                            </w:r>
                            <w:r w:rsidRPr="00B57106"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  <w:t>:</w:t>
                            </w:r>
                          </w:p>
                          <w:p w14:paraId="433197F4" w14:textId="77777777" w:rsidR="0081668C" w:rsidRPr="00B57106" w:rsidRDefault="0081668C" w:rsidP="00B571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line="280" w:lineRule="atLeast"/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</w:pPr>
                            <w:r w:rsidRPr="00B57106"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  <w:t xml:space="preserve">Gears, bearings,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  <w:t>DC brushless motors</w:t>
                            </w:r>
                          </w:p>
                          <w:p w14:paraId="609F3658" w14:textId="77777777" w:rsidR="0081668C" w:rsidRDefault="0081668C" w:rsidP="00B571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line="280" w:lineRule="atLeast"/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  <w:t>Control instrumentation and a touchscreen interface</w:t>
                            </w:r>
                          </w:p>
                          <w:p w14:paraId="56F4AB7A" w14:textId="77777777" w:rsidR="0081668C" w:rsidRPr="00B57106" w:rsidRDefault="0081668C" w:rsidP="00B571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line="280" w:lineRule="atLeast"/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  <w:t xml:space="preserve">Beagle Bone master front-end </w:t>
                            </w:r>
                          </w:p>
                          <w:p w14:paraId="03635B8A" w14:textId="77777777" w:rsidR="0081668C" w:rsidRPr="00B57106" w:rsidRDefault="0081668C" w:rsidP="00B571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line="280" w:lineRule="atLeast"/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  <w:t>Copper ring based power transfer system</w:t>
                            </w:r>
                          </w:p>
                          <w:p w14:paraId="15BB660C" w14:textId="77777777" w:rsidR="0081668C" w:rsidRPr="00B57106" w:rsidRDefault="0081668C" w:rsidP="00B571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line="280" w:lineRule="atLeast"/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  <w:t>Custom printed circuit boards</w:t>
                            </w:r>
                          </w:p>
                          <w:p w14:paraId="51469494" w14:textId="77777777" w:rsidR="0081668C" w:rsidRDefault="0081668C" w:rsidP="008D68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before="120" w:line="280" w:lineRule="atLeast"/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  <w:t>32x White 3mm LEDs</w:t>
                            </w:r>
                          </w:p>
                          <w:p w14:paraId="1BBED0C7" w14:textId="77777777" w:rsidR="0081668C" w:rsidRDefault="0081668C" w:rsidP="008D68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before="120" w:line="280" w:lineRule="atLeast"/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  <w:t>2x 16 output constant current LED drivers</w:t>
                            </w:r>
                          </w:p>
                          <w:p w14:paraId="025C2210" w14:textId="77777777" w:rsidR="0081668C" w:rsidRDefault="0081668C" w:rsidP="008D68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before="120" w:line="280" w:lineRule="atLeast"/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  <w:t>4x 1Mbit SRAM chips</w:t>
                            </w:r>
                          </w:p>
                          <w:p w14:paraId="23936308" w14:textId="77777777" w:rsidR="0081668C" w:rsidRPr="00B57106" w:rsidRDefault="0081668C" w:rsidP="008D68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before="120" w:line="280" w:lineRule="atLeast"/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  <w:t>ATmega 328p with Arduino bootloader</w:t>
                            </w:r>
                          </w:p>
                          <w:p w14:paraId="684AEB9E" w14:textId="77777777" w:rsidR="0081668C" w:rsidRDefault="0081668C" w:rsidP="00B571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line="280" w:lineRule="atLeast"/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  <w:t>Hand-crafted oak platform</w:t>
                            </w:r>
                          </w:p>
                          <w:p w14:paraId="1D3E08B5" w14:textId="77777777" w:rsidR="0081668C" w:rsidRPr="00B57106" w:rsidRDefault="0081668C" w:rsidP="00B571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line="280" w:lineRule="atLeast"/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  <w:t>Hand-crafted 1/8” thick Plexiglas safety shield</w:t>
                            </w:r>
                          </w:p>
                          <w:p w14:paraId="6FE0C857" w14:textId="77777777" w:rsidR="0081668C" w:rsidRPr="00B57106" w:rsidRDefault="0081668C" w:rsidP="00B571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line="280" w:lineRule="atLeast"/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  <w:t>Hand-crafted control board</w:t>
                            </w:r>
                          </w:p>
                          <w:p w14:paraId="1D72A17A" w14:textId="77777777" w:rsidR="0081668C" w:rsidRPr="00B57106" w:rsidRDefault="0081668C" w:rsidP="00B571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line="280" w:lineRule="atLeast"/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  <w:t>Custom 270W power supply</w:t>
                            </w:r>
                          </w:p>
                          <w:p w14:paraId="51A98023" w14:textId="77777777" w:rsidR="0081668C" w:rsidRPr="0043290F" w:rsidRDefault="0081668C" w:rsidP="00B57106">
                            <w:pPr>
                              <w:pStyle w:val="Subhead"/>
                              <w:spacing w:before="240"/>
                              <w:rPr>
                                <w:szCs w:val="30"/>
                              </w:rPr>
                            </w:pPr>
                            <w:r>
                              <w:rPr>
                                <w:szCs w:val="30"/>
                              </w:rPr>
                              <w:t>Project Objectives</w:t>
                            </w:r>
                          </w:p>
                          <w:p w14:paraId="6EA5AF1B" w14:textId="77777777" w:rsidR="0081668C" w:rsidRDefault="0081668C" w:rsidP="00B57106">
                            <w:pPr>
                              <w:pStyle w:val="BasicParagraph"/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</w:pPr>
                            <w:r w:rsidRPr="00B84E6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The 3DPOV display enhances 3D printing workflows by providing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an </w:t>
                            </w:r>
                            <w:r w:rsidRPr="00B84E6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organic representation of any 3D model</w:t>
                            </w:r>
                            <w:r w:rsidRPr="00B57106"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  <w:t xml:space="preserve"> By giving an immediate physical representation of 3D printable objects, it drastically cuts down excess print times and material costs. Additionally, the 3DPOV display provides a new dimension to visual displays for the home and office.</w:t>
                            </w:r>
                          </w:p>
                          <w:p w14:paraId="653B8A54" w14:textId="77777777" w:rsidR="0081668C" w:rsidRPr="0043290F" w:rsidRDefault="0081668C" w:rsidP="00B57106">
                            <w:pPr>
                              <w:pStyle w:val="Subhead"/>
                              <w:spacing w:before="240"/>
                              <w:rPr>
                                <w:szCs w:val="30"/>
                              </w:rPr>
                            </w:pPr>
                            <w:r>
                              <w:rPr>
                                <w:szCs w:val="30"/>
                              </w:rPr>
                              <w:t>Engineering Challenges</w:t>
                            </w:r>
                          </w:p>
                          <w:p w14:paraId="3836AB88" w14:textId="77777777" w:rsidR="0081668C" w:rsidRPr="00B57106" w:rsidRDefault="0081668C" w:rsidP="002C1743">
                            <w:pPr>
                              <w:pStyle w:val="BasicParagraph"/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20"/>
                              </w:rPr>
                              <w:t>The 3DPOV display needs to have precise controls and data-paths. Fine-tuning the system architecture to meet these needs proved to be a challenge. A fast data management interface was made possible through careful selection of components, such as Maxim’s 6971 led driver and Microchip’s SRAM blocks. Additionally, achieving a smooth balanced rotation proved difficult. We chose a double-helix formation and used robust fabrication techniques to ensure optimal and consistent performance.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-56.35pt;margin-top:-14.95pt;width:286.65pt;height:71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" filled="f" stroked="f">
                <v:textbox inset="0,0,0,0">
                  <w:txbxContent>
                    <w:p w14:paraId="4AF7A007" w14:textId="77777777" w:rsidR="0081668C" w:rsidRPr="0043290F" w:rsidRDefault="0081668C" w:rsidP="00C958FB">
                      <w:pPr>
                        <w:pStyle w:val="Subhead"/>
                        <w:rPr>
                          <w:szCs w:val="30"/>
                        </w:rPr>
                      </w:pPr>
                      <w:r>
                        <w:rPr>
                          <w:szCs w:val="30"/>
                        </w:rPr>
                        <w:t>System Description</w:t>
                      </w:r>
                    </w:p>
                    <w:p w14:paraId="18C2FA3F" w14:textId="77777777" w:rsidR="0081668C" w:rsidRPr="00B84E68" w:rsidRDefault="0081668C" w:rsidP="00B84E68">
                      <w:pPr>
                        <w:spacing w:before="120" w:line="28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84E6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The 3DPOV display is a three dimensional display that enhances 3D printing workflows by providing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an </w:t>
                      </w:r>
                      <w:r w:rsidRPr="00B84E6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organic representation of any 3D model. The system exploits the </w:t>
                      </w:r>
                      <w:r w:rsidRPr="00B84E68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persistence of vision effect</w:t>
                      </w:r>
                      <w:r w:rsidRPr="00B84E6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to form a perceived static image from layered motion (similar to how a spinning fan blade appears as a flat disc). </w:t>
                      </w:r>
                    </w:p>
                    <w:p w14:paraId="0B070FB1" w14:textId="77777777" w:rsidR="0081668C" w:rsidRPr="00153CE5" w:rsidRDefault="0081668C" w:rsidP="00153CE5">
                      <w:pPr>
                        <w:spacing w:before="120" w:line="28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84E68">
                        <w:rPr>
                          <w:rFonts w:ascii="Arial" w:hAnsi="Arial" w:cs="Arial"/>
                          <w:sz w:val="20"/>
                          <w:szCs w:val="20"/>
                        </w:rPr>
                        <w:t>Layered segments of pulsing LEDs spin around a central shaft at 1800 rpm. The LEDs’ illumination is synchronized with specific points of the blades’ rotation to create the appearance of a 3D image.</w:t>
                      </w:r>
                    </w:p>
                    <w:p w14:paraId="28F1B3BF" w14:textId="77777777" w:rsidR="0081668C" w:rsidRPr="00962CC2" w:rsidRDefault="0081668C" w:rsidP="00B57106">
                      <w:pPr>
                        <w:spacing w:before="120" w:line="280" w:lineRule="atLeast"/>
                        <w:rPr>
                          <w:rFonts w:ascii="Arial" w:hAnsi="Arial"/>
                          <w:b/>
                          <w:color w:val="231F20"/>
                          <w:sz w:val="28"/>
                          <w:szCs w:val="28"/>
                        </w:rPr>
                      </w:pPr>
                      <w:r w:rsidRPr="00962CC2">
                        <w:rPr>
                          <w:rFonts w:ascii="Arial" w:hAnsi="Arial"/>
                          <w:b/>
                          <w:color w:val="231F20"/>
                          <w:sz w:val="28"/>
                          <w:szCs w:val="28"/>
                        </w:rPr>
                        <w:t>System Architecture</w:t>
                      </w:r>
                    </w:p>
                    <w:p w14:paraId="5B8973F0" w14:textId="77777777" w:rsidR="0081668C" w:rsidRPr="00B57106" w:rsidRDefault="0081668C" w:rsidP="00B57106">
                      <w:pPr>
                        <w:spacing w:before="120" w:line="280" w:lineRule="atLeast"/>
                        <w:rPr>
                          <w:rFonts w:ascii="Arial" w:hAnsi="Arial"/>
                          <w:color w:val="231F20"/>
                          <w:sz w:val="20"/>
                        </w:rPr>
                      </w:pPr>
                      <w:r w:rsidRPr="00B57106">
                        <w:rPr>
                          <w:rFonts w:ascii="Arial" w:hAnsi="Arial"/>
                          <w:color w:val="231F20"/>
                          <w:sz w:val="20"/>
                        </w:rPr>
                        <w:t xml:space="preserve">The </w:t>
                      </w:r>
                      <w:r>
                        <w:rPr>
                          <w:rFonts w:ascii="Arial" w:hAnsi="Arial"/>
                          <w:color w:val="231F20"/>
                          <w:sz w:val="20"/>
                        </w:rPr>
                        <w:t>3DPOV display</w:t>
                      </w:r>
                      <w:r w:rsidRPr="00B57106">
                        <w:rPr>
                          <w:rFonts w:ascii="Arial" w:hAnsi="Arial"/>
                          <w:color w:val="231F20"/>
                          <w:sz w:val="20"/>
                        </w:rPr>
                        <w:t xml:space="preserve"> system consist of</w:t>
                      </w:r>
                      <w:r>
                        <w:rPr>
                          <w:rFonts w:ascii="Arial" w:hAnsi="Arial"/>
                          <w:color w:val="231F20"/>
                          <w:sz w:val="20"/>
                        </w:rPr>
                        <w:t xml:space="preserve"> hardware and software</w:t>
                      </w:r>
                      <w:r w:rsidRPr="00B57106">
                        <w:rPr>
                          <w:rFonts w:ascii="Arial" w:hAnsi="Arial"/>
                          <w:color w:val="231F20"/>
                          <w:sz w:val="20"/>
                        </w:rPr>
                        <w:t>. The following key components of the system</w:t>
                      </w:r>
                      <w:r>
                        <w:rPr>
                          <w:rFonts w:ascii="Arial" w:hAnsi="Arial"/>
                          <w:color w:val="231F20"/>
                          <w:sz w:val="20"/>
                        </w:rPr>
                        <w:t xml:space="preserve"> are contained within the display box</w:t>
                      </w:r>
                      <w:r w:rsidRPr="00B57106">
                        <w:rPr>
                          <w:rFonts w:ascii="Arial" w:hAnsi="Arial"/>
                          <w:color w:val="231F20"/>
                          <w:sz w:val="20"/>
                        </w:rPr>
                        <w:t>:</w:t>
                      </w:r>
                    </w:p>
                    <w:p w14:paraId="433197F4" w14:textId="77777777" w:rsidR="0081668C" w:rsidRPr="00B57106" w:rsidRDefault="0081668C" w:rsidP="00B571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line="280" w:lineRule="atLeast"/>
                        <w:rPr>
                          <w:rFonts w:ascii="Arial" w:hAnsi="Arial"/>
                          <w:color w:val="231F20"/>
                          <w:sz w:val="20"/>
                        </w:rPr>
                      </w:pPr>
                      <w:r w:rsidRPr="00B57106">
                        <w:rPr>
                          <w:rFonts w:ascii="Arial" w:hAnsi="Arial"/>
                          <w:color w:val="231F20"/>
                          <w:sz w:val="20"/>
                        </w:rPr>
                        <w:t xml:space="preserve">Gears, bearings, </w:t>
                      </w:r>
                      <w:r>
                        <w:rPr>
                          <w:rFonts w:ascii="Arial" w:hAnsi="Arial"/>
                          <w:color w:val="231F20"/>
                          <w:sz w:val="20"/>
                        </w:rPr>
                        <w:t>DC brushless motors</w:t>
                      </w:r>
                    </w:p>
                    <w:p w14:paraId="609F3658" w14:textId="77777777" w:rsidR="0081668C" w:rsidRDefault="0081668C" w:rsidP="00B571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line="280" w:lineRule="atLeast"/>
                        <w:rPr>
                          <w:rFonts w:ascii="Arial" w:hAnsi="Arial"/>
                          <w:color w:val="231F20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20"/>
                        </w:rPr>
                        <w:t>Control instrumentation and a touchscreen interface</w:t>
                      </w:r>
                    </w:p>
                    <w:p w14:paraId="56F4AB7A" w14:textId="77777777" w:rsidR="0081668C" w:rsidRPr="00B57106" w:rsidRDefault="0081668C" w:rsidP="00B571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line="280" w:lineRule="atLeast"/>
                        <w:rPr>
                          <w:rFonts w:ascii="Arial" w:hAnsi="Arial"/>
                          <w:color w:val="231F20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20"/>
                        </w:rPr>
                        <w:t xml:space="preserve">Beagle Bone master front-end </w:t>
                      </w:r>
                    </w:p>
                    <w:p w14:paraId="03635B8A" w14:textId="77777777" w:rsidR="0081668C" w:rsidRPr="00B57106" w:rsidRDefault="0081668C" w:rsidP="00B571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line="280" w:lineRule="atLeast"/>
                        <w:rPr>
                          <w:rFonts w:ascii="Arial" w:hAnsi="Arial"/>
                          <w:color w:val="231F20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20"/>
                        </w:rPr>
                        <w:t>Copper ring based power transfer system</w:t>
                      </w:r>
                    </w:p>
                    <w:p w14:paraId="15BB660C" w14:textId="77777777" w:rsidR="0081668C" w:rsidRPr="00B57106" w:rsidRDefault="0081668C" w:rsidP="00B571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line="280" w:lineRule="atLeast"/>
                        <w:rPr>
                          <w:rFonts w:ascii="Arial" w:hAnsi="Arial"/>
                          <w:color w:val="231F20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20"/>
                        </w:rPr>
                        <w:t>Custom printed circuit boards</w:t>
                      </w:r>
                    </w:p>
                    <w:p w14:paraId="51469494" w14:textId="77777777" w:rsidR="0081668C" w:rsidRDefault="0081668C" w:rsidP="008D68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before="120" w:line="280" w:lineRule="atLeast"/>
                        <w:rPr>
                          <w:rFonts w:ascii="Arial" w:hAnsi="Arial"/>
                          <w:color w:val="231F20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20"/>
                        </w:rPr>
                        <w:t>32x White 3mm LEDs</w:t>
                      </w:r>
                    </w:p>
                    <w:p w14:paraId="1BBED0C7" w14:textId="77777777" w:rsidR="0081668C" w:rsidRDefault="0081668C" w:rsidP="008D68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before="120" w:line="280" w:lineRule="atLeast"/>
                        <w:rPr>
                          <w:rFonts w:ascii="Arial" w:hAnsi="Arial"/>
                          <w:color w:val="231F20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20"/>
                        </w:rPr>
                        <w:t>2x 16 output constant current LED drivers</w:t>
                      </w:r>
                    </w:p>
                    <w:p w14:paraId="025C2210" w14:textId="77777777" w:rsidR="0081668C" w:rsidRDefault="0081668C" w:rsidP="008D68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before="120" w:line="280" w:lineRule="atLeast"/>
                        <w:rPr>
                          <w:rFonts w:ascii="Arial" w:hAnsi="Arial"/>
                          <w:color w:val="231F20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20"/>
                        </w:rPr>
                        <w:t>4x 1Mbit SRAM chips</w:t>
                      </w:r>
                    </w:p>
                    <w:p w14:paraId="23936308" w14:textId="77777777" w:rsidR="0081668C" w:rsidRPr="00B57106" w:rsidRDefault="0081668C" w:rsidP="008D68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before="120" w:line="280" w:lineRule="atLeast"/>
                        <w:rPr>
                          <w:rFonts w:ascii="Arial" w:hAnsi="Arial"/>
                          <w:color w:val="231F20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20"/>
                        </w:rPr>
                        <w:t>ATmega 328p with Arduino bootloader</w:t>
                      </w:r>
                    </w:p>
                    <w:p w14:paraId="684AEB9E" w14:textId="77777777" w:rsidR="0081668C" w:rsidRDefault="0081668C" w:rsidP="00B571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line="280" w:lineRule="atLeast"/>
                        <w:rPr>
                          <w:rFonts w:ascii="Arial" w:hAnsi="Arial"/>
                          <w:color w:val="231F20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20"/>
                        </w:rPr>
                        <w:t>Hand-crafted oak platform</w:t>
                      </w:r>
                    </w:p>
                    <w:p w14:paraId="1D3E08B5" w14:textId="77777777" w:rsidR="0081668C" w:rsidRPr="00B57106" w:rsidRDefault="0081668C" w:rsidP="00B571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line="280" w:lineRule="atLeast"/>
                        <w:rPr>
                          <w:rFonts w:ascii="Arial" w:hAnsi="Arial"/>
                          <w:color w:val="231F20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20"/>
                        </w:rPr>
                        <w:t>Hand-crafted 1/8” thick Plexiglas safety shield</w:t>
                      </w:r>
                    </w:p>
                    <w:p w14:paraId="6FE0C857" w14:textId="77777777" w:rsidR="0081668C" w:rsidRPr="00B57106" w:rsidRDefault="0081668C" w:rsidP="00B571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line="280" w:lineRule="atLeast"/>
                        <w:rPr>
                          <w:rFonts w:ascii="Arial" w:hAnsi="Arial"/>
                          <w:color w:val="231F20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20"/>
                        </w:rPr>
                        <w:t>Hand-crafted control board</w:t>
                      </w:r>
                    </w:p>
                    <w:p w14:paraId="1D72A17A" w14:textId="77777777" w:rsidR="0081668C" w:rsidRPr="00B57106" w:rsidRDefault="0081668C" w:rsidP="00B571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line="280" w:lineRule="atLeast"/>
                        <w:rPr>
                          <w:rFonts w:ascii="Arial" w:hAnsi="Arial"/>
                          <w:color w:val="231F20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20"/>
                        </w:rPr>
                        <w:t>Custom 270W power supply</w:t>
                      </w:r>
                    </w:p>
                    <w:p w14:paraId="51A98023" w14:textId="77777777" w:rsidR="0081668C" w:rsidRPr="0043290F" w:rsidRDefault="0081668C" w:rsidP="00B57106">
                      <w:pPr>
                        <w:pStyle w:val="Subhead"/>
                        <w:spacing w:before="240"/>
                        <w:rPr>
                          <w:szCs w:val="30"/>
                        </w:rPr>
                      </w:pPr>
                      <w:r>
                        <w:rPr>
                          <w:szCs w:val="30"/>
                        </w:rPr>
                        <w:t>Project Objectives</w:t>
                      </w:r>
                    </w:p>
                    <w:p w14:paraId="6EA5AF1B" w14:textId="77777777" w:rsidR="0081668C" w:rsidRDefault="0081668C" w:rsidP="00B57106">
                      <w:pPr>
                        <w:pStyle w:val="BasicParagraph"/>
                        <w:rPr>
                          <w:rFonts w:ascii="Arial" w:hAnsi="Arial"/>
                          <w:color w:val="231F20"/>
                          <w:sz w:val="20"/>
                        </w:rPr>
                      </w:pPr>
                      <w:r w:rsidRPr="00B84E6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The 3DPOV display enhances 3D printing workflows by providing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an </w:t>
                      </w:r>
                      <w:r w:rsidRPr="00B84E68">
                        <w:rPr>
                          <w:rFonts w:ascii="Arial" w:hAnsi="Arial" w:cs="Arial"/>
                          <w:sz w:val="20"/>
                          <w:szCs w:val="20"/>
                        </w:rPr>
                        <w:t>organic representation of any 3D model</w:t>
                      </w:r>
                      <w:r w:rsidRPr="00B57106">
                        <w:rPr>
                          <w:rFonts w:ascii="Arial" w:hAnsi="Arial"/>
                          <w:color w:val="231F20"/>
                          <w:sz w:val="20"/>
                        </w:rPr>
                        <w:t>.</w:t>
                      </w:r>
                      <w:r>
                        <w:rPr>
                          <w:rFonts w:ascii="Arial" w:hAnsi="Arial"/>
                          <w:color w:val="231F20"/>
                          <w:sz w:val="20"/>
                        </w:rPr>
                        <w:t xml:space="preserve"> By giving an immediate physical representation of 3D printable objects, it drastically cuts down excess print times and material costs. Additionally, the 3DPOV display provides a new dimension to visual displays for the home and office.</w:t>
                      </w:r>
                    </w:p>
                    <w:p w14:paraId="653B8A54" w14:textId="77777777" w:rsidR="0081668C" w:rsidRPr="0043290F" w:rsidRDefault="0081668C" w:rsidP="00B57106">
                      <w:pPr>
                        <w:pStyle w:val="Subhead"/>
                        <w:spacing w:before="240"/>
                        <w:rPr>
                          <w:szCs w:val="30"/>
                        </w:rPr>
                      </w:pPr>
                      <w:r>
                        <w:rPr>
                          <w:szCs w:val="30"/>
                        </w:rPr>
                        <w:t>Engineering Challenges</w:t>
                      </w:r>
                    </w:p>
                    <w:p w14:paraId="3836AB88" w14:textId="77777777" w:rsidR="0081668C" w:rsidRPr="00B57106" w:rsidRDefault="0081668C" w:rsidP="002C1743">
                      <w:pPr>
                        <w:pStyle w:val="BasicParagraph"/>
                        <w:rPr>
                          <w:rFonts w:ascii="Arial" w:hAnsi="Arial"/>
                          <w:color w:val="231F20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20"/>
                        </w:rPr>
                        <w:t>The 3DPOV display needs to have precise controls and data-paths. Fine-tuning the system architecture to meet these needs proved to be a challenge. A fast data management interface was made possible through careful selection of components, such as Maxim’s 6971 led driver and Microchip’s SRAM blocks. Additionally, achieving a smooth balanced rotation proved difficult. We chose a double-helix formation and used robust fabrication techniques to ensure optimal and consistent performance.</w:t>
                      </w:r>
                    </w:p>
                  </w:txbxContent>
                </v:textbox>
              </v:shape>
            </w:pict>
          </mc:Fallback>
        </mc:AlternateContent>
      </w:r>
      <w:r w:rsidR="00B57106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0C37FE9" wp14:editId="070EDE59">
                <wp:simplePos x="0" y="0"/>
                <wp:positionH relativeFrom="column">
                  <wp:posOffset>-748665</wp:posOffset>
                </wp:positionH>
                <wp:positionV relativeFrom="paragraph">
                  <wp:posOffset>-645160</wp:posOffset>
                </wp:positionV>
                <wp:extent cx="3657600" cy="45720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AA095" w14:textId="77777777" w:rsidR="0081668C" w:rsidRPr="00B57106" w:rsidRDefault="0081668C" w:rsidP="00C958FB">
                            <w:pPr>
                              <w:pStyle w:val="Headline"/>
                              <w:rPr>
                                <w:color w:val="231F2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231F20"/>
                                <w:sz w:val="44"/>
                                <w:szCs w:val="44"/>
                              </w:rPr>
                              <w:t>3DPOV Display</w:t>
                            </w:r>
                          </w:p>
                          <w:p w14:paraId="4ABF7382" w14:textId="77777777" w:rsidR="0081668C" w:rsidRDefault="0081668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27B1E9" id="Text Box 9" o:spid="_x0000_s1028" type="#_x0000_t202" style="position:absolute;margin-left:-58.95pt;margin-top:-50.8pt;width:4in;height:3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" filled="f" stroked="f">
                <v:textbox inset="0,0,0,0">
                  <w:txbxContent>
                    <w:p w:rsidR="006B11E8" w:rsidRPr="00B57106" w:rsidRDefault="007D20CB" w:rsidP="00C958FB">
                      <w:pPr>
                        <w:pStyle w:val="Headline"/>
                        <w:rPr>
                          <w:color w:val="231F20"/>
                          <w:sz w:val="44"/>
                          <w:szCs w:val="44"/>
                        </w:rPr>
                      </w:pPr>
                      <w:r>
                        <w:rPr>
                          <w:color w:val="231F20"/>
                          <w:sz w:val="44"/>
                          <w:szCs w:val="44"/>
                        </w:rPr>
                        <w:t>3DPOV Display</w:t>
                      </w:r>
                    </w:p>
                    <w:p w:rsidR="006B11E8" w:rsidRDefault="006B11E8"/>
                  </w:txbxContent>
                </v:textbox>
              </v:shape>
            </w:pict>
          </mc:Fallback>
        </mc:AlternateContent>
      </w:r>
      <w:r w:rsidR="006255A7">
        <w:rPr>
          <w:noProof/>
          <w:szCs w:val="20"/>
        </w:rPr>
        <w:drawing>
          <wp:anchor distT="0" distB="0" distL="114300" distR="114300" simplePos="0" relativeHeight="251650048" behindDoc="1" locked="0" layoutInCell="1" allowOverlap="1" wp14:anchorId="6074A17F" wp14:editId="75646292">
            <wp:simplePos x="0" y="0"/>
            <wp:positionH relativeFrom="column">
              <wp:posOffset>-1152525</wp:posOffset>
            </wp:positionH>
            <wp:positionV relativeFrom="paragraph">
              <wp:posOffset>-911860</wp:posOffset>
            </wp:positionV>
            <wp:extent cx="7772400" cy="10068560"/>
            <wp:effectExtent l="0" t="0" r="0" b="8890"/>
            <wp:wrapNone/>
            <wp:docPr id="7" name="Picture 6" descr="Modern_Solid_FlyerVer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dern_Solid_FlyerVer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6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58FB" w:rsidSect="00C958F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-Roman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17B2C"/>
    <w:multiLevelType w:val="hybridMultilevel"/>
    <w:tmpl w:val="4118B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5A7"/>
    <w:rsid w:val="000217F2"/>
    <w:rsid w:val="00101D2C"/>
    <w:rsid w:val="00124227"/>
    <w:rsid w:val="00125243"/>
    <w:rsid w:val="00153CE5"/>
    <w:rsid w:val="001B270B"/>
    <w:rsid w:val="001F6C6C"/>
    <w:rsid w:val="002C1743"/>
    <w:rsid w:val="002E5D64"/>
    <w:rsid w:val="00443463"/>
    <w:rsid w:val="00445F7F"/>
    <w:rsid w:val="00466430"/>
    <w:rsid w:val="004A3088"/>
    <w:rsid w:val="004B41FB"/>
    <w:rsid w:val="004D732A"/>
    <w:rsid w:val="004E1D7F"/>
    <w:rsid w:val="004E29AD"/>
    <w:rsid w:val="004F1BF1"/>
    <w:rsid w:val="006255A7"/>
    <w:rsid w:val="00672228"/>
    <w:rsid w:val="006B11E8"/>
    <w:rsid w:val="00737490"/>
    <w:rsid w:val="00776C49"/>
    <w:rsid w:val="00786386"/>
    <w:rsid w:val="007A3885"/>
    <w:rsid w:val="007D20CB"/>
    <w:rsid w:val="0081668C"/>
    <w:rsid w:val="008D6844"/>
    <w:rsid w:val="008F74F5"/>
    <w:rsid w:val="00931063"/>
    <w:rsid w:val="00962CC2"/>
    <w:rsid w:val="00AA0F49"/>
    <w:rsid w:val="00B57106"/>
    <w:rsid w:val="00B84E68"/>
    <w:rsid w:val="00C958FB"/>
    <w:rsid w:val="00D20D5C"/>
    <w:rsid w:val="00D6005D"/>
    <w:rsid w:val="00D845CB"/>
    <w:rsid w:val="00E43C7A"/>
    <w:rsid w:val="00E879EA"/>
    <w:rsid w:val="00FF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2A73A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FA5"/>
    <w:rPr>
      <w:sz w:val="24"/>
      <w:szCs w:val="24"/>
    </w:rPr>
  </w:style>
  <w:style w:type="paragraph" w:styleId="Heading3">
    <w:name w:val="heading 3"/>
    <w:basedOn w:val="Normal"/>
    <w:next w:val="Normal"/>
    <w:qFormat/>
    <w:rsid w:val="00FE0FA5"/>
    <w:pPr>
      <w:keepNext/>
      <w:ind w:left="-540" w:right="-570"/>
      <w:jc w:val="center"/>
      <w:outlineLvl w:val="2"/>
    </w:pPr>
    <w:rPr>
      <w:rFonts w:ascii="Times" w:eastAsia="Times" w:hAnsi="Times"/>
      <w:color w:val="411D0E"/>
      <w:sz w:val="3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Logo">
    <w:name w:val="Company Name / Logo"/>
    <w:basedOn w:val="Normal"/>
    <w:rsid w:val="00FE0FA5"/>
    <w:pPr>
      <w:spacing w:line="300" w:lineRule="atLeast"/>
      <w:jc w:val="center"/>
    </w:pPr>
    <w:rPr>
      <w:rFonts w:ascii="Helvetica" w:hAnsi="Helvetica"/>
      <w:color w:val="939598"/>
      <w:sz w:val="20"/>
    </w:rPr>
  </w:style>
  <w:style w:type="paragraph" w:customStyle="1" w:styleId="Address">
    <w:name w:val="Address"/>
    <w:basedOn w:val="Normal"/>
    <w:rsid w:val="00443463"/>
    <w:rPr>
      <w:rFonts w:ascii="Helvetica" w:hAnsi="Helvetica"/>
      <w:sz w:val="18"/>
    </w:rPr>
  </w:style>
  <w:style w:type="paragraph" w:customStyle="1" w:styleId="Caldays">
    <w:name w:val="Cal days"/>
    <w:basedOn w:val="Normal"/>
    <w:rsid w:val="00FE0FA5"/>
    <w:pPr>
      <w:jc w:val="center"/>
    </w:pPr>
    <w:rPr>
      <w:rFonts w:ascii="Helvetica" w:hAnsi="Helvetica"/>
      <w:color w:val="221F20"/>
      <w:sz w:val="20"/>
    </w:rPr>
  </w:style>
  <w:style w:type="paragraph" w:customStyle="1" w:styleId="Calmonths">
    <w:name w:val="Cal months"/>
    <w:basedOn w:val="Normal"/>
    <w:rsid w:val="00FE0FA5"/>
    <w:pPr>
      <w:framePr w:hSpace="180" w:wrap="around" w:vAnchor="text" w:hAnchor="margin" w:xAlign="right" w:y="422"/>
      <w:jc w:val="center"/>
    </w:pPr>
    <w:rPr>
      <w:rFonts w:ascii="Helvetica" w:hAnsi="Helvetica"/>
      <w:b/>
      <w:color w:val="221F20"/>
    </w:rPr>
  </w:style>
  <w:style w:type="paragraph" w:customStyle="1" w:styleId="Headline">
    <w:name w:val="Headline"/>
    <w:basedOn w:val="BasicParagraph"/>
    <w:rsid w:val="00443463"/>
    <w:rPr>
      <w:rFonts w:ascii="Arial" w:hAnsi="Arial"/>
      <w:b/>
      <w:color w:val="auto"/>
      <w:sz w:val="50"/>
      <w:szCs w:val="50"/>
    </w:rPr>
  </w:style>
  <w:style w:type="paragraph" w:customStyle="1" w:styleId="CompanyNameHere">
    <w:name w:val="Company Name Here"/>
    <w:basedOn w:val="BasicParagraph"/>
    <w:rsid w:val="00443463"/>
    <w:pPr>
      <w:tabs>
        <w:tab w:val="left" w:pos="140"/>
      </w:tabs>
      <w:jc w:val="center"/>
    </w:pPr>
    <w:rPr>
      <w:rFonts w:ascii="Arial" w:hAnsi="Arial"/>
      <w:b/>
      <w:caps/>
      <w:color w:val="231F20"/>
      <w:spacing w:val="10"/>
      <w:sz w:val="22"/>
      <w:szCs w:val="14"/>
    </w:rPr>
  </w:style>
  <w:style w:type="paragraph" w:customStyle="1" w:styleId="PullQuote">
    <w:name w:val="Pull Quote"/>
    <w:basedOn w:val="BasicParagraph"/>
    <w:rsid w:val="00443463"/>
    <w:pPr>
      <w:jc w:val="center"/>
    </w:pPr>
    <w:rPr>
      <w:rFonts w:ascii="Arial" w:hAnsi="Arial"/>
      <w:b/>
      <w:color w:val="FFFFFF"/>
      <w:szCs w:val="20"/>
    </w:rPr>
  </w:style>
  <w:style w:type="paragraph" w:customStyle="1" w:styleId="PhotoBox">
    <w:name w:val="Photo Box"/>
    <w:basedOn w:val="Normal"/>
    <w:rsid w:val="00443463"/>
    <w:pPr>
      <w:spacing w:line="240" w:lineRule="atLeast"/>
      <w:jc w:val="center"/>
    </w:pPr>
    <w:rPr>
      <w:rFonts w:ascii="Arial" w:hAnsi="Arial"/>
      <w:color w:val="000000"/>
      <w:sz w:val="22"/>
    </w:rPr>
  </w:style>
  <w:style w:type="paragraph" w:customStyle="1" w:styleId="BasicParagraph">
    <w:name w:val="[Basic Paragraph]"/>
    <w:basedOn w:val="Normal"/>
    <w:rsid w:val="00FE0FA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paragraph" w:customStyle="1" w:styleId="emailaddresscom">
    <w:name w:val="email@address.com"/>
    <w:basedOn w:val="BasicParagraph"/>
    <w:rsid w:val="00FE0FA5"/>
    <w:rPr>
      <w:rFonts w:ascii="Helvetica" w:hAnsi="Helvetica"/>
      <w:b/>
      <w:color w:val="FFFFFF"/>
      <w:sz w:val="14"/>
      <w:szCs w:val="14"/>
    </w:rPr>
  </w:style>
  <w:style w:type="paragraph" w:customStyle="1" w:styleId="Paragraphtext">
    <w:name w:val="Paragraph text"/>
    <w:basedOn w:val="Normal"/>
    <w:rsid w:val="00443463"/>
    <w:pPr>
      <w:spacing w:line="240" w:lineRule="atLeast"/>
    </w:pPr>
    <w:rPr>
      <w:rFonts w:ascii="Arial" w:hAnsi="Arial"/>
      <w:color w:val="231F20"/>
      <w:sz w:val="20"/>
    </w:rPr>
  </w:style>
  <w:style w:type="paragraph" w:customStyle="1" w:styleId="Subhead">
    <w:name w:val="Subhead"/>
    <w:basedOn w:val="Normal"/>
    <w:rsid w:val="00443463"/>
    <w:pPr>
      <w:spacing w:after="120" w:line="300" w:lineRule="atLeast"/>
    </w:pPr>
    <w:rPr>
      <w:rFonts w:ascii="Arial" w:hAnsi="Arial"/>
      <w:b/>
      <w:color w:val="231F20"/>
      <w:sz w:val="28"/>
    </w:rPr>
  </w:style>
  <w:style w:type="paragraph" w:customStyle="1" w:styleId="Bullets">
    <w:name w:val="Bullets"/>
    <w:basedOn w:val="BasicParagraph"/>
    <w:rsid w:val="00443463"/>
    <w:pPr>
      <w:spacing w:line="220" w:lineRule="atLeast"/>
    </w:pPr>
    <w:rPr>
      <w:rFonts w:ascii="Arial" w:hAnsi="Arial"/>
      <w:color w:val="FFFFFF"/>
      <w:sz w:val="22"/>
    </w:rPr>
  </w:style>
  <w:style w:type="paragraph" w:customStyle="1" w:styleId="NoParagraphStyle">
    <w:name w:val="[No Paragraph Style]"/>
    <w:rsid w:val="0043290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sz w:val="24"/>
      <w:szCs w:val="24"/>
    </w:rPr>
  </w:style>
  <w:style w:type="paragraph" w:customStyle="1" w:styleId="ListTitle">
    <w:name w:val="List Title"/>
    <w:basedOn w:val="Normal"/>
    <w:rsid w:val="00C958F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b/>
      <w:color w:val="231F20"/>
      <w:szCs w:val="20"/>
    </w:rPr>
  </w:style>
  <w:style w:type="paragraph" w:customStyle="1" w:styleId="InsertListHere">
    <w:name w:val="Insert List Here"/>
    <w:basedOn w:val="Normal"/>
    <w:link w:val="InsertListHereChar"/>
    <w:qFormat/>
    <w:rsid w:val="00443463"/>
    <w:pPr>
      <w:widowControl w:val="0"/>
      <w:autoSpaceDE w:val="0"/>
      <w:autoSpaceDN w:val="0"/>
      <w:adjustRightInd w:val="0"/>
      <w:spacing w:after="240" w:line="288" w:lineRule="auto"/>
      <w:textAlignment w:val="center"/>
    </w:pPr>
    <w:rPr>
      <w:rFonts w:ascii="Arial" w:hAnsi="Arial"/>
      <w:b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B57106"/>
    <w:pPr>
      <w:ind w:left="720"/>
      <w:contextualSpacing/>
    </w:pPr>
  </w:style>
  <w:style w:type="character" w:customStyle="1" w:styleId="InsertListHereChar">
    <w:name w:val="Insert List Here Char"/>
    <w:basedOn w:val="DefaultParagraphFont"/>
    <w:link w:val="InsertListHere"/>
    <w:rsid w:val="00443463"/>
    <w:rPr>
      <w:rFonts w:ascii="Arial" w:hAnsi="Arial"/>
      <w:b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FA5"/>
    <w:rPr>
      <w:sz w:val="24"/>
      <w:szCs w:val="24"/>
    </w:rPr>
  </w:style>
  <w:style w:type="paragraph" w:styleId="Heading3">
    <w:name w:val="heading 3"/>
    <w:basedOn w:val="Normal"/>
    <w:next w:val="Normal"/>
    <w:qFormat/>
    <w:rsid w:val="00FE0FA5"/>
    <w:pPr>
      <w:keepNext/>
      <w:ind w:left="-540" w:right="-570"/>
      <w:jc w:val="center"/>
      <w:outlineLvl w:val="2"/>
    </w:pPr>
    <w:rPr>
      <w:rFonts w:ascii="Times" w:eastAsia="Times" w:hAnsi="Times"/>
      <w:color w:val="411D0E"/>
      <w:sz w:val="3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Logo">
    <w:name w:val="Company Name / Logo"/>
    <w:basedOn w:val="Normal"/>
    <w:rsid w:val="00FE0FA5"/>
    <w:pPr>
      <w:spacing w:line="300" w:lineRule="atLeast"/>
      <w:jc w:val="center"/>
    </w:pPr>
    <w:rPr>
      <w:rFonts w:ascii="Helvetica" w:hAnsi="Helvetica"/>
      <w:color w:val="939598"/>
      <w:sz w:val="20"/>
    </w:rPr>
  </w:style>
  <w:style w:type="paragraph" w:customStyle="1" w:styleId="Address">
    <w:name w:val="Address"/>
    <w:basedOn w:val="Normal"/>
    <w:rsid w:val="00443463"/>
    <w:rPr>
      <w:rFonts w:ascii="Helvetica" w:hAnsi="Helvetica"/>
      <w:sz w:val="18"/>
    </w:rPr>
  </w:style>
  <w:style w:type="paragraph" w:customStyle="1" w:styleId="Caldays">
    <w:name w:val="Cal days"/>
    <w:basedOn w:val="Normal"/>
    <w:rsid w:val="00FE0FA5"/>
    <w:pPr>
      <w:jc w:val="center"/>
    </w:pPr>
    <w:rPr>
      <w:rFonts w:ascii="Helvetica" w:hAnsi="Helvetica"/>
      <w:color w:val="221F20"/>
      <w:sz w:val="20"/>
    </w:rPr>
  </w:style>
  <w:style w:type="paragraph" w:customStyle="1" w:styleId="Calmonths">
    <w:name w:val="Cal months"/>
    <w:basedOn w:val="Normal"/>
    <w:rsid w:val="00FE0FA5"/>
    <w:pPr>
      <w:framePr w:hSpace="180" w:wrap="around" w:vAnchor="text" w:hAnchor="margin" w:xAlign="right" w:y="422"/>
      <w:jc w:val="center"/>
    </w:pPr>
    <w:rPr>
      <w:rFonts w:ascii="Helvetica" w:hAnsi="Helvetica"/>
      <w:b/>
      <w:color w:val="221F20"/>
    </w:rPr>
  </w:style>
  <w:style w:type="paragraph" w:customStyle="1" w:styleId="Headline">
    <w:name w:val="Headline"/>
    <w:basedOn w:val="BasicParagraph"/>
    <w:rsid w:val="00443463"/>
    <w:rPr>
      <w:rFonts w:ascii="Arial" w:hAnsi="Arial"/>
      <w:b/>
      <w:color w:val="auto"/>
      <w:sz w:val="50"/>
      <w:szCs w:val="50"/>
    </w:rPr>
  </w:style>
  <w:style w:type="paragraph" w:customStyle="1" w:styleId="CompanyNameHere">
    <w:name w:val="Company Name Here"/>
    <w:basedOn w:val="BasicParagraph"/>
    <w:rsid w:val="00443463"/>
    <w:pPr>
      <w:tabs>
        <w:tab w:val="left" w:pos="140"/>
      </w:tabs>
      <w:jc w:val="center"/>
    </w:pPr>
    <w:rPr>
      <w:rFonts w:ascii="Arial" w:hAnsi="Arial"/>
      <w:b/>
      <w:caps/>
      <w:color w:val="231F20"/>
      <w:spacing w:val="10"/>
      <w:sz w:val="22"/>
      <w:szCs w:val="14"/>
    </w:rPr>
  </w:style>
  <w:style w:type="paragraph" w:customStyle="1" w:styleId="PullQuote">
    <w:name w:val="Pull Quote"/>
    <w:basedOn w:val="BasicParagraph"/>
    <w:rsid w:val="00443463"/>
    <w:pPr>
      <w:jc w:val="center"/>
    </w:pPr>
    <w:rPr>
      <w:rFonts w:ascii="Arial" w:hAnsi="Arial"/>
      <w:b/>
      <w:color w:val="FFFFFF"/>
      <w:szCs w:val="20"/>
    </w:rPr>
  </w:style>
  <w:style w:type="paragraph" w:customStyle="1" w:styleId="PhotoBox">
    <w:name w:val="Photo Box"/>
    <w:basedOn w:val="Normal"/>
    <w:rsid w:val="00443463"/>
    <w:pPr>
      <w:spacing w:line="240" w:lineRule="atLeast"/>
      <w:jc w:val="center"/>
    </w:pPr>
    <w:rPr>
      <w:rFonts w:ascii="Arial" w:hAnsi="Arial"/>
      <w:color w:val="000000"/>
      <w:sz w:val="22"/>
    </w:rPr>
  </w:style>
  <w:style w:type="paragraph" w:customStyle="1" w:styleId="BasicParagraph">
    <w:name w:val="[Basic Paragraph]"/>
    <w:basedOn w:val="Normal"/>
    <w:rsid w:val="00FE0FA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paragraph" w:customStyle="1" w:styleId="emailaddresscom">
    <w:name w:val="email@address.com"/>
    <w:basedOn w:val="BasicParagraph"/>
    <w:rsid w:val="00FE0FA5"/>
    <w:rPr>
      <w:rFonts w:ascii="Helvetica" w:hAnsi="Helvetica"/>
      <w:b/>
      <w:color w:val="FFFFFF"/>
      <w:sz w:val="14"/>
      <w:szCs w:val="14"/>
    </w:rPr>
  </w:style>
  <w:style w:type="paragraph" w:customStyle="1" w:styleId="Paragraphtext">
    <w:name w:val="Paragraph text"/>
    <w:basedOn w:val="Normal"/>
    <w:rsid w:val="00443463"/>
    <w:pPr>
      <w:spacing w:line="240" w:lineRule="atLeast"/>
    </w:pPr>
    <w:rPr>
      <w:rFonts w:ascii="Arial" w:hAnsi="Arial"/>
      <w:color w:val="231F20"/>
      <w:sz w:val="20"/>
    </w:rPr>
  </w:style>
  <w:style w:type="paragraph" w:customStyle="1" w:styleId="Subhead">
    <w:name w:val="Subhead"/>
    <w:basedOn w:val="Normal"/>
    <w:rsid w:val="00443463"/>
    <w:pPr>
      <w:spacing w:after="120" w:line="300" w:lineRule="atLeast"/>
    </w:pPr>
    <w:rPr>
      <w:rFonts w:ascii="Arial" w:hAnsi="Arial"/>
      <w:b/>
      <w:color w:val="231F20"/>
      <w:sz w:val="28"/>
    </w:rPr>
  </w:style>
  <w:style w:type="paragraph" w:customStyle="1" w:styleId="Bullets">
    <w:name w:val="Bullets"/>
    <w:basedOn w:val="BasicParagraph"/>
    <w:rsid w:val="00443463"/>
    <w:pPr>
      <w:spacing w:line="220" w:lineRule="atLeast"/>
    </w:pPr>
    <w:rPr>
      <w:rFonts w:ascii="Arial" w:hAnsi="Arial"/>
      <w:color w:val="FFFFFF"/>
      <w:sz w:val="22"/>
    </w:rPr>
  </w:style>
  <w:style w:type="paragraph" w:customStyle="1" w:styleId="NoParagraphStyle">
    <w:name w:val="[No Paragraph Style]"/>
    <w:rsid w:val="0043290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sz w:val="24"/>
      <w:szCs w:val="24"/>
    </w:rPr>
  </w:style>
  <w:style w:type="paragraph" w:customStyle="1" w:styleId="ListTitle">
    <w:name w:val="List Title"/>
    <w:basedOn w:val="Normal"/>
    <w:rsid w:val="00C958F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b/>
      <w:color w:val="231F20"/>
      <w:szCs w:val="20"/>
    </w:rPr>
  </w:style>
  <w:style w:type="paragraph" w:customStyle="1" w:styleId="InsertListHere">
    <w:name w:val="Insert List Here"/>
    <w:basedOn w:val="Normal"/>
    <w:link w:val="InsertListHereChar"/>
    <w:qFormat/>
    <w:rsid w:val="00443463"/>
    <w:pPr>
      <w:widowControl w:val="0"/>
      <w:autoSpaceDE w:val="0"/>
      <w:autoSpaceDN w:val="0"/>
      <w:adjustRightInd w:val="0"/>
      <w:spacing w:after="240" w:line="288" w:lineRule="auto"/>
      <w:textAlignment w:val="center"/>
    </w:pPr>
    <w:rPr>
      <w:rFonts w:ascii="Arial" w:hAnsi="Arial"/>
      <w:b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B57106"/>
    <w:pPr>
      <w:ind w:left="720"/>
      <w:contextualSpacing/>
    </w:pPr>
  </w:style>
  <w:style w:type="character" w:customStyle="1" w:styleId="InsertListHereChar">
    <w:name w:val="Insert List Here Char"/>
    <w:basedOn w:val="DefaultParagraphFont"/>
    <w:link w:val="InsertListHere"/>
    <w:rsid w:val="00443463"/>
    <w:rPr>
      <w:rFonts w:ascii="Arial" w:hAnsi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frascie.AD\AppData\Roaming\Microsoft\Templates\HP_ModernSolid_FlyerVert_TP1037946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\Users\mfrascie.AD\AppData\Roaming\Microsoft\Templates\HP_ModernSolid_FlyerVert_TP10379460.dot</Template>
  <TotalTime>295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mfrascie</dc:creator>
  <cp:lastModifiedBy>Lyle Moffitt</cp:lastModifiedBy>
  <cp:revision>18</cp:revision>
  <cp:lastPrinted>2008-04-17T18:36:00Z</cp:lastPrinted>
  <dcterms:created xsi:type="dcterms:W3CDTF">2015-04-02T18:56:00Z</dcterms:created>
  <dcterms:modified xsi:type="dcterms:W3CDTF">2015-04-04T16:32:00Z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TC103794609990</vt:lpwstr>
  </property>
</Properties>
</file>